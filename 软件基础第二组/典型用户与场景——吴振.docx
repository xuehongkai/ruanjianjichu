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场景描述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1.背景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（一）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典型用户一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典型用户介绍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姓名：         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李刚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性别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年龄： 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男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21岁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收入：                  无收入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代表的用户在市场比例：  在校大学生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所占比例大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使用本软件的典型场景：  每次打游戏前没有手感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生活/工作情况：         土木工程的学生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知识层次和能力：        本科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用户的动机、目的的困难：每次打第一局游戏没有手感，总是输，挨队友喷，使用软件可以找到手感。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用户的爱好：            打游戏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用户的需求和迫切需要解决的问题</w:t>
      </w:r>
    </w:p>
    <w:p>
      <w:pPr>
        <w:numPr>
          <w:numId w:val="0"/>
        </w:numPr>
        <w:ind w:leftChars="0" w:firstLine="30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用户的需求：可以很好的提高自己的手感</w:t>
      </w:r>
    </w:p>
    <w:p>
      <w:pPr>
        <w:numPr>
          <w:numId w:val="0"/>
        </w:numPr>
        <w:ind w:leftChars="0" w:firstLine="30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迫切需要解决的问题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：减少打游戏时的生疏感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假设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   李刚同学下载并使用了此软件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典型用户二</w:t>
      </w:r>
    </w:p>
    <w:p>
      <w:pPr>
        <w:numPr>
          <w:ilvl w:val="0"/>
          <w:numId w:val="3"/>
        </w:numPr>
        <w:ind w:left="75" w:leftChars="0" w:firstLine="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典型用户介绍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姓名：         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刘德华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性别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年龄： 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男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岁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收入：                  无收入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代表的用户在市场比例：  在校大学生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所占比例大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使用本软件的典型场景：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打游戏技术不好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生活/工作情况：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网络工程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的学生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知识层次和能力：        本科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用户的动机、目的的困难：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打游戏技术不好，希望提高技术带妹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用户的爱好：  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跟妹子一起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打游戏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用户的需求和迫切需要解决的问题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用户的需求：可以很好的提高自己的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技术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迫切需要解决的问题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：减少打游戏时的生疏感，带妹子一起超神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（3）假设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   刘德华同学下载并使用了此软件</w:t>
      </w:r>
    </w:p>
    <w:p>
      <w:pPr>
        <w:numPr>
          <w:ilvl w:val="0"/>
          <w:numId w:val="4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场景</w:t>
      </w:r>
    </w:p>
    <w:p>
      <w:pPr>
        <w:numPr>
          <w:numId w:val="0"/>
        </w:numPr>
        <w:ind w:firstLine="42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李刚和刘德华在大学时期是学生会一个部门的，他们有着共同的爱好，那就是打游戏，在上学期的时候他们经常在一起打LOL。不同的是李刚的技术比较强，但他每次前几把的手感都不是很好;刘德华的手感倒是挺稳定，但是他的技术不是很好。某天，他们跟往常一样在宿舍打游戏。“打野，打野，你到底会不会玩？我够快被人打崩了你还不来帮我”刘德华对着耳机咆哮道。“谁说我不会玩，我这不就来救你”耳机里传来悦耳的声音。“原来是妹子，看哥哥怎么大显神威带你飞”刘德华内心豪情万丈，可是他的操作实在是太烂，几下就被对面的玩家给干掉，直到游戏结束，他也没能杀几个人。游戏结束后，他去加那位女玩家的好友。“嗨，美女你好啊，要不要一起去打几把，我带你，我亚索贼溜”“是吗？可是我看你上局的战绩也不是很强吗?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””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上局我只是没发挥出真正的实力，我怕用出全力后会直接把他们打认输，影响你们的游戏体验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。“喂，喂，干嘛呢？我拉你再打一把”李刚说，“你自己先玩着吧，我这还有事”刘德华回答道。另一边，“好吧，我就跟着你再打一把”妹子答应跟刘德华再打一局。“这次一定要好好发挥”刘德华心想。可是，显而易见，技术不是说提高就提高的，他再一次被虐了，妹子也退队，他没有心请再打游戏。退出游戏，这一刻他是多么想提高自己的技术，可是没人能给他答案。打开网页，本想去看点游戏资讯，但是他被网页上的一个广告吸引住了。只需一天，你就可以从菜鸟成长为大神，只需十分钟你就会爱上这款游戏。又是一个虚假广告，刘德华心想。但是试一试也无妨，万一是真的呢。于是他就点开了那个广告，软件也不大，只有几MB。当他安装好软件时，外面一道惊雷响起，软件图标闪了闪归于平津。刘德华打开软件，原来是一个躲避障碍物小游戏，于是他就慢慢玩了起来。玩着玩着，他感觉手速好像快了不少，不知不觉中，一个小时过去了。刘德华看了看时间，已经快晚上12点了，“再打一把就睡觉”。登上游戏，进入匹配模式，进入游戏后，他有如神助，一路大杀四方。PENTA KILL，LEGENDARY，对面直接被他打崩了，他的技术提高很多。几天过后，“李刚，我们两个pk一把如何？”刘德华此时意气风发，“来就来，还怕你不成”。打了几把之后，“刘德华你是怎么做到的？技术提高了这么多，快跟我说说，我这几天手感极差”。于是刘德华把软件发给了李刚，李刚得到软件后，立刻废寝忘食的练习。过了一个星期，李刚告诉刘德华，“我要去打职业了，以前技术没那么好，现在经过这个软件游戏的练习，我想已经足够了”，“去吧，我支持你”，看到好友决定走职业电竞之路，刘德华不知道当初给他那个软件游戏是对还是错。</w:t>
      </w:r>
    </w:p>
    <w:p>
      <w:pPr>
        <w:numPr>
          <w:numId w:val="0"/>
        </w:numPr>
        <w:ind w:firstLine="42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几年过后，李刚在电竞界大放光芒，那晚，他带领RNG战队拿下了世界冠军，不过他现在改了名字，那个男人他叫UZI.在电视屏幕前，刘德华看着好友的胜利暗暗为他高兴，看着身边因为游戏技术而倾慕他的女友，他只想说UZI牛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逼。</w:t>
      </w:r>
    </w:p>
    <w:p>
      <w:pPr>
        <w:numPr>
          <w:numId w:val="0"/>
        </w:numPr>
        <w:ind w:left="75" w:leftChars="0"/>
        <w:jc w:val="both"/>
        <w:rPr>
          <w:rFonts w:hint="eastAsia" w:ascii="Verdana" w:hAnsi="Verdana" w:eastAsia="宋体" w:cs="Verdana"/>
          <w:b w:val="0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311180"/>
    <w:multiLevelType w:val="singleLevel"/>
    <w:tmpl w:val="94311180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A1452079"/>
    <w:multiLevelType w:val="singleLevel"/>
    <w:tmpl w:val="A145207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D555141"/>
    <w:multiLevelType w:val="singleLevel"/>
    <w:tmpl w:val="DD55514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8A4E74"/>
    <w:multiLevelType w:val="singleLevel"/>
    <w:tmpl w:val="588A4E74"/>
    <w:lvl w:ilvl="0" w:tentative="0">
      <w:start w:val="1"/>
      <w:numFmt w:val="decimal"/>
      <w:suff w:val="nothing"/>
      <w:lvlText w:val="（%1）"/>
      <w:lvlJc w:val="left"/>
      <w:pPr>
        <w:ind w:left="75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5632F5"/>
    <w:rsid w:val="0B5632F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EE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2018-06-04T09:21:00Z</dcterms:created>
  <dc:creator>雾时之森</dc:creator>
  <cp:lastModifiedBy>雾时之森</cp:lastModifiedBy>
  <dcterms:modified xsi:type="dcterms:W3CDTF">2018-06-04T12:26:24Z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